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LTVIP2025TMID31070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Model Performance Testing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011"/>
        <w:gridCol w:w="6725"/>
        <w:gridCol w:w="107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 (to fill)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Metrics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Regression Model</w:t>
            </w:r>
            <w:r>
              <w:rPr>
                <w:lang w:val="en-IN"/>
              </w:rPr>
              <w:t>:&lt;br&gt;MAE – ____ , MSE – ____ , RMSE – ____ , R² score – ____&lt;br&gt;&lt;br&gt;</w:t>
            </w:r>
            <w:r>
              <w:rPr>
                <w:b/>
                <w:bCs/>
                <w:lang w:val="en-IN"/>
              </w:rPr>
              <w:t>Classification Model</w:t>
            </w:r>
            <w:r>
              <w:rPr>
                <w:lang w:val="en-IN"/>
              </w:rPr>
              <w:t>:&lt;br&gt;Confusion Matrix – ____ , Accuracy Score – ____ , Classification Report – ____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Tune the Model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Hyperparameter Tuning</w:t>
            </w:r>
            <w:r>
              <w:rPr>
                <w:lang w:val="en-IN"/>
              </w:rPr>
              <w:t xml:space="preserve"> – (e.g., grid search parameters: learning rate, batch size, #trees)&lt;br&gt;</w:t>
            </w:r>
            <w:r>
              <w:rPr>
                <w:b/>
                <w:bCs/>
                <w:lang w:val="en-IN"/>
              </w:rPr>
              <w:t>Validation Method</w:t>
            </w:r>
            <w:r>
              <w:rPr>
                <w:lang w:val="en-IN"/>
              </w:rPr>
              <w:t xml:space="preserve"> – (e.g., k</w:t>
              <w:noBreakHyphen/>
              <w:t>fold CV, hold</w:t>
              <w:noBreakHyphen/>
              <w:t>out validation with __% test split)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Adapting for Sustainable Smart City Assistant (IBM Granite LLM)</w:t>
      </w:r>
    </w:p>
    <w:p>
      <w:pPr>
        <w:rPr>
          <w:lang w:val="en-IN"/>
        </w:rPr>
      </w:pPr>
      <w:r>
        <w:rPr>
          <w:lang w:val="en-IN"/>
        </w:rPr>
        <w:t xml:space="preserve">Since this assistant uses IBM Granite LLM, a foundation model tuned for sustainability and smart urban management tasks, ensure that the </w:t>
      </w:r>
      <w:r>
        <w:rPr>
          <w:b/>
          <w:bCs/>
          <w:lang w:val="en-IN"/>
        </w:rPr>
        <w:t>“Values”</w:t>
      </w:r>
      <w:r>
        <w:rPr>
          <w:lang w:val="en-IN"/>
        </w:rPr>
        <w:t xml:space="preserve"> section includes: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RAG-augmented tasks</w:t>
      </w:r>
      <w:r>
        <w:rPr>
          <w:lang w:val="en-IN"/>
        </w:rPr>
        <w:t xml:space="preserve"> (e.g., retrieving real-time energy consumption data, local waste metrics).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Text generation metrics</w:t>
      </w:r>
      <w:r>
        <w:rPr>
          <w:lang w:val="en-IN"/>
        </w:rPr>
        <w:t xml:space="preserve"> if using Granite for synthesizing plans or reports.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Suggested Additions: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Relevance Score</w:t>
      </w:r>
      <w:r>
        <w:rPr>
          <w:lang w:val="en-IN"/>
        </w:rPr>
        <w:t xml:space="preserve"> (for RAG outputs) – e.g., precision@k, recall@k.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Perplexity or BLEU Score</w:t>
      </w:r>
      <w:r>
        <w:rPr>
          <w:lang w:val="en-IN"/>
        </w:rPr>
        <w:t xml:space="preserve"> (if comparing generated responses to ground truth).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User Satisfaction</w:t>
      </w:r>
      <w:r>
        <w:rPr>
          <w:lang w:val="en-IN"/>
        </w:rPr>
        <w:t xml:space="preserve"> – mean ratings from citizen or policymaker feedback (~1–5).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Example of Filled-Out Template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011"/>
        <w:gridCol w:w="7801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Metrics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Regression (e.g., energy use prediction):</w:t>
            </w:r>
            <w:r>
              <w:rPr>
                <w:lang w:val="en-IN"/>
              </w:rPr>
              <w:t>&lt;br&gt;MAE – 3.2 MWh, MSE – 18.4, RMSE – 4.29 MWh, R² – 0.87&lt;br&gt;&lt;br&gt;</w:t>
            </w:r>
            <w:r>
              <w:rPr>
                <w:b/>
                <w:bCs/>
                <w:lang w:val="en-IN"/>
              </w:rPr>
              <w:t>Classification (e.g., service request triage):</w:t>
            </w:r>
            <w:r>
              <w:rPr>
                <w:lang w:val="en-IN"/>
              </w:rPr>
              <w:t>&lt;br&gt;Confusion Matrix – [[45, 5],[8, 42]] , Accuracy – 0.885 , Classification Report – (precision/recall/F1 for each class)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Tune the Model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Hyperparameter Tuning:</w:t>
            </w:r>
            <w:r>
              <w:rPr>
                <w:lang w:val="en-IN"/>
              </w:rPr>
              <w:t xml:space="preserve"> grid search over learning_rate {1e-3, 1e-4}, batch_size {16,32}, #epochs {5,10}&lt;br&gt;</w:t>
            </w:r>
            <w:r>
              <w:rPr>
                <w:b/>
                <w:bCs/>
                <w:lang w:val="en-IN"/>
              </w:rPr>
              <w:t>Validation:</w:t>
            </w:r>
            <w:r>
              <w:rPr>
                <w:lang w:val="en-IN"/>
              </w:rPr>
              <w:t xml:space="preserve"> 5</w:t>
              <w:noBreakHyphen/>
              <w:t>fold cross</w:t>
              <w:noBreakHyphen/>
              <w:t>validation on temporal split; 80/20 train/test hold</w:t>
              <w:noBreakHyphen/>
              <w:t>out for final eval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ℹ️</w:t>
      </w:r>
      <w:r>
        <w:rPr>
          <w:b/>
          <w:bCs/>
          <w:lang w:val="en-IN"/>
        </w:rPr>
        <w:t xml:space="preserve"> Why Granite LLM?</w:t>
      </w:r>
    </w:p>
    <w:p>
      <w:pPr>
        <w:rPr>
          <w:lang w:val="en-IN"/>
        </w:rPr>
      </w:pPr>
      <w:r>
        <w:rPr>
          <w:lang w:val="en-IN"/>
        </w:rPr>
        <w:t>IBM Granite (e.g., 3.0–3.2) — especially its Instruct and Guardian variants — offers: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Instruction</w:t>
        <w:noBreakHyphen/>
        <w:t>tuned, enterprise-ready performance</w:t>
      </w:r>
      <w:r>
        <w:rPr>
          <w:lang w:val="en-IN"/>
        </w:rPr>
        <w:t xml:space="preserve">, ideal for generating sustainability plans or handling citizen queries </w:t>
      </w:r>
      <w:r>
        <w:rPr>
          <w:rStyle w:val="17"/>
          <w:lang w:val="en-IN"/>
        </w:rPr>
        <w:fldChar w:fldCharType="begin"/>
      </w:r>
      <w:r>
        <w:instrText>HYPERLINK "https://github.com/KanukaVinay/sustainable-smart-city-ai-assistant?utm_source=chatgpt.com"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ibm.com+4github.com+4newsroom.ibm.com+4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forbes.com+1reddit.com+1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"https://www.ibm.com/new/ibm-granite-3-0-open-state-of-the-art-enterprise-models?utm_source=chatgpt.com"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eetimes.com+11ibm.com+11forbes.com+11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Robust RAG capabilities</w:t>
      </w:r>
      <w:r>
        <w:rPr>
          <w:lang w:val="en-IN"/>
        </w:rPr>
        <w:t>, enabling retrieval of real</w:t>
        <w:noBreakHyphen/>
        <w:t>time or external data when crafting assistant responses 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Reasoning support</w:t>
      </w:r>
      <w:r>
        <w:rPr>
          <w:lang w:val="en-IN"/>
        </w:rPr>
        <w:t xml:space="preserve"> via chain</w:t>
        <w:noBreakHyphen/>
        <w:t>of</w:t>
        <w:noBreakHyphen/>
        <w:t xml:space="preserve">thought models (Granite 3.2) to explain decisions or plans transparently </w:t>
      </w:r>
      <w:r>
        <w:rPr>
          <w:rStyle w:val="17"/>
          <w:lang w:val="en-IN"/>
        </w:rPr>
        <w:fldChar w:fldCharType="begin"/>
      </w:r>
      <w:r>
        <w:instrText>HYPERLINK "https://www.reddit.com/r/LocalLLaMA/comments/1il6x8c?utm_source=chatgpt.com"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ibm.com+2reddit.com+2reddit.com+2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F93A9B"/>
    <w:multiLevelType w:val="multilevel"/>
    <w:tmpl w:val="067C45F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E2DE9"/>
    <w:multiLevelType w:val="multilevel"/>
    <w:tmpl w:val="1FBCF6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0002D"/>
    <w:multiLevelType w:val="multilevel"/>
    <w:tmpl w:val="EDE04B0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324</Words>
  <Characters>2132</Characters>
  <Lines>70</Lines>
  <Paragraphs>45</Paragraphs>
  <CharactersWithSpaces>2424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2025-06-28T05:45:00Z</dcterms:created>
  <dcterms:modified xsi:type="dcterms:W3CDTF">2025-06-30T06:28:32Z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f08ade0a-5693-4714-a526-5e14ae945159</vt:lpwstr>
  </property>
</Properties>
</file>