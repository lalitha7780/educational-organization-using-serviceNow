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511"/>
        <w:gridCol w:w="6224"/>
        <w:gridCol w:w="107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091"/>
        <w:gridCol w:w="7721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5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474</Words>
  <Characters>2925</Characters>
  <Lines>97</Lines>
  <Paragraphs>56</Paragraphs>
  <CharactersWithSpaces>3312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2025-06-30T06:32:45Z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